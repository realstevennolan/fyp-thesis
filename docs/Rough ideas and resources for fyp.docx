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A8508" w14:textId="77777777" w:rsidR="00CC73D4" w:rsidRDefault="009A57BD">
      <w:r>
        <w:t xml:space="preserve">Rough ideas and resources for </w:t>
      </w:r>
      <w:proofErr w:type="spellStart"/>
      <w:r>
        <w:t>fyp</w:t>
      </w:r>
      <w:proofErr w:type="spellEnd"/>
      <w:r>
        <w:t xml:space="preserve"> </w:t>
      </w:r>
    </w:p>
    <w:p w14:paraId="3B1A8509" w14:textId="77777777" w:rsidR="00CC73D4" w:rsidRDefault="00CC73D4"/>
    <w:p w14:paraId="3B1A850A" w14:textId="77777777" w:rsidR="00CC73D4" w:rsidRDefault="009A57BD">
      <w:r>
        <w:t xml:space="preserve">No-SQL vs </w:t>
      </w:r>
      <w:proofErr w:type="gramStart"/>
      <w:r>
        <w:t>SQL  databases</w:t>
      </w:r>
      <w:proofErr w:type="gramEnd"/>
      <w:r>
        <w:t xml:space="preserve"> </w:t>
      </w:r>
    </w:p>
    <w:p w14:paraId="3B1A850B" w14:textId="77777777" w:rsidR="00CC73D4" w:rsidRDefault="009A57BD">
      <w:r>
        <w:t>Default with the Django framework is SQLite 3 which is a no-</w:t>
      </w:r>
      <w:proofErr w:type="spellStart"/>
      <w:r>
        <w:t>sql</w:t>
      </w:r>
      <w:proofErr w:type="spellEnd"/>
      <w:r>
        <w:t xml:space="preserve"> database and is easy to use but unfortunately might not be the best for large-scale web scraping </w:t>
      </w:r>
    </w:p>
    <w:p w14:paraId="3B1A850C" w14:textId="77777777" w:rsidR="00CC73D4" w:rsidRDefault="009A57BD">
      <w:r>
        <w:t xml:space="preserve">My next </w:t>
      </w:r>
      <w:r>
        <w:t xml:space="preserve">database I was thinking about would be MongoDB which would work well if the data scraped is in JSON format </w:t>
      </w:r>
    </w:p>
    <w:p w14:paraId="3B1A850D" w14:textId="77777777" w:rsidR="00CC73D4" w:rsidRDefault="009A57BD">
      <w:r>
        <w:t xml:space="preserve">Another database I thought about using is MySQL database which I have the most experience with it is a relational database and works well with structured data </w:t>
      </w:r>
    </w:p>
    <w:p w14:paraId="3B1A850E" w14:textId="77777777" w:rsidR="00CC73D4" w:rsidRDefault="009A57BD">
      <w:r>
        <w:t xml:space="preserve">PostgreSQL is a relational database that is great for structured data and complex queries. It also supports JSON data types if you need flexibility with semi-structured data. It also handles </w:t>
      </w:r>
      <w:proofErr w:type="gramStart"/>
      <w:r>
        <w:t>high-concurrency</w:t>
      </w:r>
      <w:proofErr w:type="gramEnd"/>
      <w:r>
        <w:t xml:space="preserve"> well, making it a good choice for web scraping applications that collect a lot of data.</w:t>
      </w:r>
    </w:p>
    <w:p w14:paraId="3B1A850F" w14:textId="77777777" w:rsidR="00CC73D4" w:rsidRDefault="00CC73D4"/>
    <w:p w14:paraId="3B1A8510" w14:textId="77777777" w:rsidR="00CC73D4" w:rsidRDefault="00CC73D4"/>
    <w:p w14:paraId="3B1A8511" w14:textId="77777777" w:rsidR="00CC73D4" w:rsidRDefault="00CC73D4"/>
    <w:p w14:paraId="3B1A8512" w14:textId="77777777" w:rsidR="00CC73D4" w:rsidRDefault="00CC73D4"/>
    <w:p w14:paraId="3B1A8513" w14:textId="77777777" w:rsidR="00CC73D4" w:rsidRDefault="00CC73D4"/>
    <w:p w14:paraId="3B1A8514" w14:textId="77777777" w:rsidR="00CC73D4" w:rsidRDefault="009A57BD">
      <w:commentRangeStart w:id="0"/>
      <w:r>
        <w:t>From a web scraping perspective, responses or data that's available through APIs are</w:t>
      </w:r>
    </w:p>
    <w:p w14:paraId="3B1A8515" w14:textId="77777777" w:rsidR="00CC73D4" w:rsidRDefault="009A57BD">
      <w:r>
        <w:t>preferred over data that's retrieved using scraping scripts. This is due to the following</w:t>
      </w:r>
    </w:p>
    <w:p w14:paraId="3B1A8516" w14:textId="77777777" w:rsidR="00CC73D4" w:rsidRDefault="009A57BD">
      <w:r>
        <w:t>reasons:</w:t>
      </w:r>
    </w:p>
    <w:p w14:paraId="3B1A8517" w14:textId="77777777" w:rsidR="00CC73D4" w:rsidRDefault="009A57BD">
      <w:r>
        <w:t xml:space="preserve">An API's returned data is completely specific to the requests being </w:t>
      </w:r>
      <w:r>
        <w:t>performed,</w:t>
      </w:r>
    </w:p>
    <w:p w14:paraId="3B1A8518" w14:textId="77777777" w:rsidR="00CC73D4" w:rsidRDefault="009A57BD">
      <w:r>
        <w:t>along with the filters or parameters that have been applied to it.</w:t>
      </w:r>
    </w:p>
    <w:p w14:paraId="3B1A8519" w14:textId="77777777" w:rsidR="00CC73D4" w:rsidRDefault="009A57BD">
      <w:r>
        <w:t>Tasks such as parsing HTML or XML using Python libraries, such</w:t>
      </w:r>
    </w:p>
    <w:p w14:paraId="3B1A851A" w14:textId="77777777" w:rsidR="00CC73D4" w:rsidRDefault="009A57BD">
      <w:r>
        <w:t xml:space="preserve">as </w:t>
      </w:r>
      <w:proofErr w:type="spellStart"/>
      <w:r>
        <w:t>BeautifulSoup</w:t>
      </w:r>
      <w:proofErr w:type="spellEnd"/>
      <w:r>
        <w:t xml:space="preserve">, </w:t>
      </w:r>
      <w:proofErr w:type="spellStart"/>
      <w:r>
        <w:t>pyquery</w:t>
      </w:r>
      <w:proofErr w:type="spellEnd"/>
      <w:r>
        <w:t xml:space="preserve">, and </w:t>
      </w:r>
      <w:proofErr w:type="spellStart"/>
      <w:r>
        <w:t>lxml</w:t>
      </w:r>
      <w:proofErr w:type="spellEnd"/>
      <w:r>
        <w:t>, isn't always required.</w:t>
      </w:r>
    </w:p>
    <w:p w14:paraId="3B1A851B" w14:textId="77777777" w:rsidR="00CC73D4" w:rsidRDefault="009A57BD">
      <w:r>
        <w:t>The format of the data is structured and easy to handle.</w:t>
      </w:r>
    </w:p>
    <w:p w14:paraId="3B1A851C" w14:textId="77777777" w:rsidR="00CC73D4" w:rsidRDefault="009A57BD">
      <w:r>
        <w:t xml:space="preserve">Data cleaning and processing for final listings will be </w:t>
      </w:r>
      <w:proofErr w:type="gramStart"/>
      <w:r>
        <w:t>more easy</w:t>
      </w:r>
      <w:proofErr w:type="gramEnd"/>
      <w:r>
        <w:t xml:space="preserve"> or might not be</w:t>
      </w:r>
    </w:p>
    <w:p w14:paraId="3B1A851D" w14:textId="77777777" w:rsidR="00CC73D4" w:rsidRDefault="009A57BD">
      <w:r>
        <w:t>required.</w:t>
      </w:r>
    </w:p>
    <w:p w14:paraId="3B1A851E" w14:textId="77777777" w:rsidR="00CC73D4" w:rsidRDefault="009A57BD">
      <w:r>
        <w:t>There will be significant reductions in processing time (compared to coding,</w:t>
      </w:r>
    </w:p>
    <w:p w14:paraId="3B1A851F" w14:textId="77777777" w:rsidR="00CC73D4" w:rsidRDefault="009A57BD">
      <w:proofErr w:type="spellStart"/>
      <w:r>
        <w:t>analyzing</w:t>
      </w:r>
      <w:proofErr w:type="spellEnd"/>
      <w:r>
        <w:t xml:space="preserve"> the </w:t>
      </w:r>
      <w:proofErr w:type="gramStart"/>
      <w:r>
        <w:t>web, and</w:t>
      </w:r>
      <w:proofErr w:type="gramEnd"/>
      <w:r>
        <w:t xml:space="preserve"> applying XPath and CSS selectors to retrieve data).</w:t>
      </w:r>
    </w:p>
    <w:p w14:paraId="3B1A8520" w14:textId="77777777" w:rsidR="00CC73D4" w:rsidRDefault="009A57BD">
      <w:r>
        <w:t>They are easy to process.</w:t>
      </w:r>
    </w:p>
    <w:p w14:paraId="3B1A8521" w14:textId="77777777" w:rsidR="00CC73D4" w:rsidRDefault="00CC73D4"/>
    <w:p w14:paraId="3B1A8522" w14:textId="77777777" w:rsidR="00CC73D4" w:rsidRDefault="009A57BD">
      <w:r>
        <w:t>MLA 9th Edition (Modern Language Assoc.)</w:t>
      </w:r>
    </w:p>
    <w:p w14:paraId="3B1A8523" w14:textId="77777777" w:rsidR="00CC73D4" w:rsidRDefault="009A57BD">
      <w:r>
        <w:lastRenderedPageBreak/>
        <w:t xml:space="preserve">Anish Chapagain. Hands-On Web Scraping with </w:t>
      </w:r>
      <w:proofErr w:type="gramStart"/>
      <w:r>
        <w:t>Python</w:t>
      </w:r>
      <w:r>
        <w:rPr>
          <w:rFonts w:ascii="Arial" w:hAnsi="Arial" w:cs="Arial"/>
        </w:rPr>
        <w:t> </w:t>
      </w:r>
      <w:r>
        <w:t>:</w:t>
      </w:r>
      <w:proofErr w:type="gramEnd"/>
      <w:r>
        <w:t xml:space="preserve"> Perform Advanced Scraping Operations Using Various Python Libraries and Tools Such As Selenium, Regex, and Others. </w:t>
      </w:r>
      <w:proofErr w:type="spellStart"/>
      <w:r>
        <w:t>Packt</w:t>
      </w:r>
      <w:proofErr w:type="spellEnd"/>
      <w:r>
        <w:t xml:space="preserve"> Publishing, 2019.</w:t>
      </w:r>
    </w:p>
    <w:p w14:paraId="3B1A8524" w14:textId="77777777" w:rsidR="00CC73D4" w:rsidRDefault="00CC73D4"/>
    <w:p w14:paraId="3B1A8525" w14:textId="77777777" w:rsidR="00CC73D4" w:rsidRDefault="009A57BD">
      <w:r>
        <w:t>APA 7th Edition (American Psychological Assoc.)</w:t>
      </w:r>
    </w:p>
    <w:p w14:paraId="3B1A8526" w14:textId="77777777" w:rsidR="00CC73D4" w:rsidRDefault="009A57BD">
      <w:r>
        <w:t xml:space="preserve">Anish Chapagain. (2019). Hands-On Web Scraping with </w:t>
      </w:r>
      <w:proofErr w:type="gramStart"/>
      <w:r>
        <w:t>Python</w:t>
      </w:r>
      <w:r>
        <w:rPr>
          <w:rFonts w:ascii="Arial" w:hAnsi="Arial" w:cs="Arial"/>
        </w:rPr>
        <w:t> </w:t>
      </w:r>
      <w:r>
        <w:t>:</w:t>
      </w:r>
      <w:proofErr w:type="gramEnd"/>
      <w:r>
        <w:t xml:space="preserve"> Perform Advanced Scraping Operations Using Various Python Libraries and Tools Such As Selenium, Regex, and Others. </w:t>
      </w:r>
      <w:proofErr w:type="spellStart"/>
      <w:r>
        <w:t>Packt</w:t>
      </w:r>
      <w:proofErr w:type="spellEnd"/>
      <w:r>
        <w:t xml:space="preserve"> Publishing.</w:t>
      </w:r>
      <w:commentRangeEnd w:id="0"/>
      <w:r>
        <w:rPr>
          <w:rStyle w:val="CommentReference"/>
        </w:rPr>
        <w:commentReference w:id="0"/>
      </w:r>
    </w:p>
    <w:sectPr w:rsidR="00CC73D4">
      <w:pgSz w:w="11906" w:h="16838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teven nolan" w:date="2024-10-08T14:29:00Z" w:initials="sn">
    <w:p w14:paraId="3B1A8508" w14:textId="77777777" w:rsidR="00CC73D4" w:rsidRDefault="009A57BD">
      <w:pPr>
        <w:pStyle w:val="CommentText"/>
      </w:pPr>
      <w:r>
        <w:rPr>
          <w:rStyle w:val="CommentReference"/>
        </w:rPr>
        <w:annotationRef/>
      </w:r>
      <w:r>
        <w:t xml:space="preserve">Page 223 </w:t>
      </w:r>
      <w:r>
        <w:rPr>
          <w:color w:val="000000"/>
        </w:rPr>
        <w:t>Hands-On Web Scraping with Python : Perform Advanced Scraping Operations Using Various Python Libraries and Tools Such As Selenium, Regex, and Others</w:t>
      </w:r>
      <w:r>
        <w:t xml:space="preserve">  by </w:t>
      </w:r>
      <w:r>
        <w:rPr>
          <w:color w:val="000000"/>
        </w:rPr>
        <w:t>Anish Chapagain</w:t>
      </w:r>
      <w:r>
        <w:t xml:space="preserve">  date: </w:t>
      </w:r>
      <w:r>
        <w:rPr>
          <w:color w:val="000000"/>
        </w:rPr>
        <w:t>2019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1A85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1A8508" w16cid:durableId="105D0F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A850C" w14:textId="77777777" w:rsidR="009A57BD" w:rsidRDefault="009A57BD">
      <w:pPr>
        <w:spacing w:after="0" w:line="240" w:lineRule="auto"/>
      </w:pPr>
      <w:r>
        <w:separator/>
      </w:r>
    </w:p>
  </w:endnote>
  <w:endnote w:type="continuationSeparator" w:id="0">
    <w:p w14:paraId="3B1A850E" w14:textId="77777777" w:rsidR="009A57BD" w:rsidRDefault="009A5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A8508" w14:textId="77777777" w:rsidR="009A57BD" w:rsidRDefault="009A57B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B1A850A" w14:textId="77777777" w:rsidR="009A57BD" w:rsidRDefault="009A57B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teven nolan">
    <w15:presenceInfo w15:providerId="Windows Live" w15:userId="24752b98f1a6fc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C73D4"/>
    <w:rsid w:val="009A57BD"/>
    <w:rsid w:val="00C2356C"/>
    <w:rsid w:val="00CC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8508"/>
  <w15:docId w15:val="{6685CCA0-CF0A-4CDA-9EFE-E22CC7DF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nolan</dc:creator>
  <dc:description/>
  <cp:lastModifiedBy>steven nolan</cp:lastModifiedBy>
  <cp:revision>2</cp:revision>
  <dcterms:created xsi:type="dcterms:W3CDTF">2024-10-22T12:06:00Z</dcterms:created>
  <dcterms:modified xsi:type="dcterms:W3CDTF">2024-10-22T12:06:00Z</dcterms:modified>
</cp:coreProperties>
</file>